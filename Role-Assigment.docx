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97151" w14:textId="2E4B908F" w:rsidR="00FE231F" w:rsidRPr="0008191D" w:rsidRDefault="00FE231F" w:rsidP="003354B7">
      <w:pPr>
        <w:pStyle w:val="Ttulo3"/>
        <w:rPr>
          <w:i/>
          <w:iCs/>
          <w:sz w:val="32"/>
          <w:szCs w:val="32"/>
        </w:rPr>
      </w:pPr>
      <w:r w:rsidRPr="0008191D">
        <w:rPr>
          <w:i/>
          <w:iCs/>
          <w:sz w:val="32"/>
          <w:szCs w:val="32"/>
        </w:rPr>
        <w:t>Datos de contacto</w:t>
      </w:r>
    </w:p>
    <w:p w14:paraId="23F59039" w14:textId="69CD2C24" w:rsidR="003354B7" w:rsidRDefault="003354B7" w:rsidP="003354B7"/>
    <w:tbl>
      <w:tblPr>
        <w:tblStyle w:val="Tablaconcuadrcula"/>
        <w:tblW w:w="0" w:type="auto"/>
        <w:tblBorders>
          <w:bottom w:val="trip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87099" w14:paraId="4070FC01" w14:textId="77777777" w:rsidTr="00407A5C">
        <w:tc>
          <w:tcPr>
            <w:tcW w:w="4247" w:type="dxa"/>
          </w:tcPr>
          <w:p w14:paraId="0D91387C" w14:textId="4B594B5F" w:rsidR="00D87099" w:rsidRPr="00D87099" w:rsidRDefault="00D87099" w:rsidP="003354B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completo</w:t>
            </w:r>
          </w:p>
        </w:tc>
        <w:tc>
          <w:tcPr>
            <w:tcW w:w="4247" w:type="dxa"/>
          </w:tcPr>
          <w:p w14:paraId="1730A685" w14:textId="5955F18D" w:rsidR="00D87099" w:rsidRPr="00D87099" w:rsidRDefault="00D87099" w:rsidP="003354B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Foto</w:t>
            </w:r>
          </w:p>
        </w:tc>
      </w:tr>
      <w:tr w:rsidR="0096575D" w14:paraId="15A0939E" w14:textId="77777777" w:rsidTr="00407A5C">
        <w:tc>
          <w:tcPr>
            <w:tcW w:w="4247" w:type="dxa"/>
          </w:tcPr>
          <w:p w14:paraId="49809B56" w14:textId="1D98E9AC" w:rsidR="0096575D" w:rsidRDefault="0096575D" w:rsidP="003354B7">
            <w:r>
              <w:t>Delgado Serrano, Jose</w:t>
            </w:r>
          </w:p>
        </w:tc>
        <w:tc>
          <w:tcPr>
            <w:tcW w:w="4247" w:type="dxa"/>
            <w:vMerge w:val="restart"/>
          </w:tcPr>
          <w:p w14:paraId="65D41E70" w14:textId="00D40566" w:rsidR="0096575D" w:rsidRDefault="006A3EB1" w:rsidP="006A3EB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DFBA46" wp14:editId="19C64A0B">
                  <wp:extent cx="735330" cy="900572"/>
                  <wp:effectExtent l="76200" t="76200" r="140970" b="128270"/>
                  <wp:docPr id="10" name="Imagen 10" descr="Imagen que contiene pared, interior, persona, espe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Jose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65" cy="9202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75D" w14:paraId="2699D274" w14:textId="77777777" w:rsidTr="00407A5C">
        <w:tc>
          <w:tcPr>
            <w:tcW w:w="4247" w:type="dxa"/>
          </w:tcPr>
          <w:p w14:paraId="7932643B" w14:textId="1B9BD6D2" w:rsidR="0096575D" w:rsidRPr="00D87099" w:rsidRDefault="0096575D" w:rsidP="00D87099">
            <w:pPr>
              <w:tabs>
                <w:tab w:val="left" w:pos="2384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Correo corporativo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4247" w:type="dxa"/>
            <w:vMerge/>
          </w:tcPr>
          <w:p w14:paraId="1D3C1FBA" w14:textId="77777777" w:rsidR="0096575D" w:rsidRDefault="0096575D" w:rsidP="003354B7"/>
        </w:tc>
      </w:tr>
      <w:tr w:rsidR="0096575D" w14:paraId="763CAC5D" w14:textId="77777777" w:rsidTr="00407A5C">
        <w:tc>
          <w:tcPr>
            <w:tcW w:w="4247" w:type="dxa"/>
          </w:tcPr>
          <w:p w14:paraId="23FCC02E" w14:textId="197F9A12" w:rsidR="0096575D" w:rsidRDefault="0096575D" w:rsidP="003354B7">
            <w:r>
              <w:t>josdelser@alum.us.es</w:t>
            </w:r>
          </w:p>
        </w:tc>
        <w:tc>
          <w:tcPr>
            <w:tcW w:w="4247" w:type="dxa"/>
            <w:vMerge/>
          </w:tcPr>
          <w:p w14:paraId="326560BB" w14:textId="77777777" w:rsidR="0096575D" w:rsidRDefault="0096575D" w:rsidP="003354B7"/>
        </w:tc>
      </w:tr>
      <w:tr w:rsidR="0096575D" w14:paraId="52D986BE" w14:textId="77777777" w:rsidTr="00407A5C">
        <w:tc>
          <w:tcPr>
            <w:tcW w:w="4247" w:type="dxa"/>
          </w:tcPr>
          <w:p w14:paraId="1D2F65D3" w14:textId="0AD91099" w:rsidR="0096575D" w:rsidRPr="00D87099" w:rsidRDefault="0096575D" w:rsidP="003354B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</w:t>
            </w:r>
            <w:r w:rsidR="0027307B">
              <w:rPr>
                <w:b/>
                <w:bCs/>
                <w:i/>
                <w:iCs/>
              </w:rPr>
              <w:t xml:space="preserve"> and task</w:t>
            </w:r>
          </w:p>
        </w:tc>
        <w:tc>
          <w:tcPr>
            <w:tcW w:w="4247" w:type="dxa"/>
            <w:vMerge/>
          </w:tcPr>
          <w:p w14:paraId="3E620EAB" w14:textId="77777777" w:rsidR="0096575D" w:rsidRDefault="0096575D" w:rsidP="003354B7"/>
        </w:tc>
      </w:tr>
      <w:tr w:rsidR="0096575D" w:rsidRPr="006E33D1" w14:paraId="391D9209" w14:textId="77777777" w:rsidTr="00407A5C">
        <w:tc>
          <w:tcPr>
            <w:tcW w:w="4247" w:type="dxa"/>
            <w:tcBorders>
              <w:bottom w:val="single" w:sz="6" w:space="0" w:color="auto"/>
            </w:tcBorders>
          </w:tcPr>
          <w:p w14:paraId="06FCB29E" w14:textId="35888DE8" w:rsidR="0096575D" w:rsidRPr="006E33D1" w:rsidRDefault="00A97867" w:rsidP="003354B7">
            <w:pPr>
              <w:rPr>
                <w:lang w:val="en-GB"/>
              </w:rPr>
            </w:pPr>
            <w:r>
              <w:rPr>
                <w:lang w:val="en-GB"/>
              </w:rPr>
              <w:t>Desarrollador</w:t>
            </w:r>
          </w:p>
        </w:tc>
        <w:tc>
          <w:tcPr>
            <w:tcW w:w="4247" w:type="dxa"/>
            <w:vMerge/>
          </w:tcPr>
          <w:p w14:paraId="275D15E4" w14:textId="77777777" w:rsidR="0096575D" w:rsidRPr="006E33D1" w:rsidRDefault="0096575D" w:rsidP="003354B7">
            <w:pPr>
              <w:rPr>
                <w:lang w:val="en-GB"/>
              </w:rPr>
            </w:pPr>
          </w:p>
        </w:tc>
      </w:tr>
      <w:tr w:rsidR="0096575D" w:rsidRPr="006E33D1" w14:paraId="297BFC5C" w14:textId="77777777" w:rsidTr="00407A5C">
        <w:tc>
          <w:tcPr>
            <w:tcW w:w="4247" w:type="dxa"/>
            <w:tcBorders>
              <w:top w:val="nil"/>
            </w:tcBorders>
          </w:tcPr>
          <w:p w14:paraId="5FF342E5" w14:textId="12CB93F3" w:rsidR="0096575D" w:rsidRPr="006E33D1" w:rsidRDefault="00AC4B5C" w:rsidP="00004E8F">
            <w:pPr>
              <w:rPr>
                <w:lang w:val="en-GB"/>
              </w:rPr>
            </w:pPr>
            <w:r>
              <w:rPr>
                <w:lang w:val="en-GB"/>
              </w:rPr>
              <w:t xml:space="preserve">Parte del nivel </w:t>
            </w:r>
            <w:r w:rsidR="00086C62">
              <w:rPr>
                <w:lang w:val="en-GB"/>
              </w:rPr>
              <w:t>C y del B</w:t>
            </w:r>
          </w:p>
        </w:tc>
        <w:tc>
          <w:tcPr>
            <w:tcW w:w="4247" w:type="dxa"/>
            <w:vMerge/>
          </w:tcPr>
          <w:p w14:paraId="125A33A5" w14:textId="77777777" w:rsidR="0096575D" w:rsidRPr="006E33D1" w:rsidRDefault="0096575D" w:rsidP="003354B7">
            <w:pPr>
              <w:rPr>
                <w:lang w:val="en-GB"/>
              </w:rPr>
            </w:pPr>
          </w:p>
        </w:tc>
      </w:tr>
      <w:tr w:rsidR="00D87099" w14:paraId="532FB47C" w14:textId="77777777" w:rsidTr="00407A5C">
        <w:tc>
          <w:tcPr>
            <w:tcW w:w="4247" w:type="dxa"/>
          </w:tcPr>
          <w:p w14:paraId="2E292C2E" w14:textId="77777777" w:rsidR="00D87099" w:rsidRPr="00D87099" w:rsidRDefault="00D87099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completo</w:t>
            </w:r>
          </w:p>
        </w:tc>
        <w:tc>
          <w:tcPr>
            <w:tcW w:w="4247" w:type="dxa"/>
          </w:tcPr>
          <w:p w14:paraId="7C909EF9" w14:textId="77777777" w:rsidR="00D87099" w:rsidRPr="00D87099" w:rsidRDefault="00D87099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Foto</w:t>
            </w:r>
          </w:p>
        </w:tc>
      </w:tr>
      <w:tr w:rsidR="003E79DD" w14:paraId="330292CE" w14:textId="77777777" w:rsidTr="00407A5C">
        <w:tc>
          <w:tcPr>
            <w:tcW w:w="4247" w:type="dxa"/>
          </w:tcPr>
          <w:p w14:paraId="682BE6F7" w14:textId="15998A09" w:rsidR="003E79DD" w:rsidRDefault="003E79DD" w:rsidP="00E52933">
            <w:r>
              <w:t>Fernández Manzano, Antonio</w:t>
            </w:r>
          </w:p>
        </w:tc>
        <w:tc>
          <w:tcPr>
            <w:tcW w:w="4247" w:type="dxa"/>
            <w:vMerge w:val="restart"/>
          </w:tcPr>
          <w:p w14:paraId="77487D79" w14:textId="5D3A1947" w:rsidR="003E79DD" w:rsidRDefault="00A072FD" w:rsidP="00A072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E8B1CE" wp14:editId="085D77C4">
                  <wp:extent cx="727710" cy="895091"/>
                  <wp:effectExtent l="76200" t="76200" r="129540" b="133985"/>
                  <wp:docPr id="8" name="Imagen 8" descr="Imagen que contiene hombre, persona, pared, interi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ntonio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459" cy="93660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9DD" w14:paraId="2F6B59FA" w14:textId="77777777" w:rsidTr="00407A5C">
        <w:tc>
          <w:tcPr>
            <w:tcW w:w="4247" w:type="dxa"/>
          </w:tcPr>
          <w:p w14:paraId="04C6A874" w14:textId="77777777" w:rsidR="003E79DD" w:rsidRPr="00D87099" w:rsidRDefault="003E79DD" w:rsidP="00E52933">
            <w:pPr>
              <w:tabs>
                <w:tab w:val="left" w:pos="2384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Correo corporativo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4247" w:type="dxa"/>
            <w:vMerge/>
          </w:tcPr>
          <w:p w14:paraId="543925C8" w14:textId="77777777" w:rsidR="003E79DD" w:rsidRDefault="003E79DD" w:rsidP="00E52933"/>
        </w:tc>
      </w:tr>
      <w:tr w:rsidR="003E79DD" w14:paraId="031BC1EA" w14:textId="77777777" w:rsidTr="00407A5C">
        <w:tc>
          <w:tcPr>
            <w:tcW w:w="4247" w:type="dxa"/>
          </w:tcPr>
          <w:p w14:paraId="44678A03" w14:textId="27A14138" w:rsidR="003E79DD" w:rsidRDefault="003E79DD" w:rsidP="00E52933">
            <w:r>
              <w:t>antferman@alum.us.es</w:t>
            </w:r>
          </w:p>
        </w:tc>
        <w:tc>
          <w:tcPr>
            <w:tcW w:w="4247" w:type="dxa"/>
            <w:vMerge/>
          </w:tcPr>
          <w:p w14:paraId="532665C9" w14:textId="77777777" w:rsidR="003E79DD" w:rsidRDefault="003E79DD" w:rsidP="00E52933"/>
        </w:tc>
      </w:tr>
      <w:tr w:rsidR="003E79DD" w14:paraId="757014FC" w14:textId="77777777" w:rsidTr="00407A5C">
        <w:tc>
          <w:tcPr>
            <w:tcW w:w="4247" w:type="dxa"/>
          </w:tcPr>
          <w:p w14:paraId="5AEAE514" w14:textId="04AA0FE7" w:rsidR="003E79DD" w:rsidRPr="00D87099" w:rsidRDefault="003E79DD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</w:t>
            </w:r>
            <w:r w:rsidR="0027307B">
              <w:rPr>
                <w:b/>
                <w:bCs/>
                <w:i/>
                <w:iCs/>
              </w:rPr>
              <w:t xml:space="preserve"> and task</w:t>
            </w:r>
          </w:p>
        </w:tc>
        <w:tc>
          <w:tcPr>
            <w:tcW w:w="4247" w:type="dxa"/>
            <w:vMerge/>
          </w:tcPr>
          <w:p w14:paraId="00631D85" w14:textId="77777777" w:rsidR="003E79DD" w:rsidRDefault="003E79DD" w:rsidP="00E52933"/>
        </w:tc>
      </w:tr>
      <w:tr w:rsidR="003E79DD" w14:paraId="4E894599" w14:textId="77777777" w:rsidTr="00407A5C">
        <w:tc>
          <w:tcPr>
            <w:tcW w:w="4247" w:type="dxa"/>
            <w:tcBorders>
              <w:bottom w:val="single" w:sz="6" w:space="0" w:color="auto"/>
            </w:tcBorders>
          </w:tcPr>
          <w:p w14:paraId="67E2050D" w14:textId="0A1C7CD9" w:rsidR="003E79DD" w:rsidRDefault="00817179" w:rsidP="00E52933">
            <w:r>
              <w:t>Desarrollador</w:t>
            </w:r>
          </w:p>
        </w:tc>
        <w:tc>
          <w:tcPr>
            <w:tcW w:w="4247" w:type="dxa"/>
            <w:vMerge/>
          </w:tcPr>
          <w:p w14:paraId="64E8B589" w14:textId="77777777" w:rsidR="003E79DD" w:rsidRDefault="003E79DD" w:rsidP="00E52933"/>
        </w:tc>
      </w:tr>
      <w:tr w:rsidR="003E79DD" w14:paraId="61B91F23" w14:textId="77777777" w:rsidTr="00407A5C">
        <w:tc>
          <w:tcPr>
            <w:tcW w:w="4247" w:type="dxa"/>
            <w:tcBorders>
              <w:top w:val="single" w:sz="6" w:space="0" w:color="auto"/>
              <w:bottom w:val="nil"/>
            </w:tcBorders>
          </w:tcPr>
          <w:p w14:paraId="727C5EBA" w14:textId="61609C33" w:rsidR="003E79DD" w:rsidRPr="00004E8F" w:rsidRDefault="00AC4B5C" w:rsidP="00E52933">
            <w:r>
              <w:rPr>
                <w:lang w:val="en-GB"/>
              </w:rPr>
              <w:t>Gran p</w:t>
            </w:r>
            <w:r>
              <w:rPr>
                <w:lang w:val="en-GB"/>
              </w:rPr>
              <w:t xml:space="preserve">arte del nivel </w:t>
            </w:r>
            <w:r>
              <w:rPr>
                <w:lang w:val="en-GB"/>
              </w:rPr>
              <w:t>C</w:t>
            </w:r>
          </w:p>
        </w:tc>
        <w:tc>
          <w:tcPr>
            <w:tcW w:w="4247" w:type="dxa"/>
            <w:vMerge/>
          </w:tcPr>
          <w:p w14:paraId="284B0986" w14:textId="77777777" w:rsidR="003E79DD" w:rsidRDefault="003E79DD" w:rsidP="00E52933"/>
        </w:tc>
      </w:tr>
      <w:tr w:rsidR="003E79DD" w14:paraId="34653C95" w14:textId="77777777" w:rsidTr="00407A5C">
        <w:tc>
          <w:tcPr>
            <w:tcW w:w="4247" w:type="dxa"/>
            <w:tcBorders>
              <w:top w:val="nil"/>
            </w:tcBorders>
          </w:tcPr>
          <w:p w14:paraId="2094EE0C" w14:textId="7C380020" w:rsidR="003E79DD" w:rsidRDefault="003E79DD" w:rsidP="008C398D">
            <w:pPr>
              <w:jc w:val="center"/>
            </w:pPr>
          </w:p>
        </w:tc>
        <w:tc>
          <w:tcPr>
            <w:tcW w:w="4247" w:type="dxa"/>
            <w:vMerge/>
          </w:tcPr>
          <w:p w14:paraId="0C7D0CEB" w14:textId="77777777" w:rsidR="003E79DD" w:rsidRDefault="003E79DD" w:rsidP="00E52933"/>
        </w:tc>
      </w:tr>
      <w:tr w:rsidR="00D87099" w14:paraId="5CAF1757" w14:textId="77777777" w:rsidTr="00407A5C">
        <w:tc>
          <w:tcPr>
            <w:tcW w:w="4247" w:type="dxa"/>
          </w:tcPr>
          <w:p w14:paraId="033FEFF4" w14:textId="77777777" w:rsidR="00D87099" w:rsidRPr="00D87099" w:rsidRDefault="00D87099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completo</w:t>
            </w:r>
          </w:p>
        </w:tc>
        <w:tc>
          <w:tcPr>
            <w:tcW w:w="4247" w:type="dxa"/>
          </w:tcPr>
          <w:p w14:paraId="46E5104C" w14:textId="77777777" w:rsidR="00D87099" w:rsidRPr="00D87099" w:rsidRDefault="00D87099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Foto</w:t>
            </w:r>
          </w:p>
        </w:tc>
      </w:tr>
      <w:tr w:rsidR="00056C7A" w14:paraId="53ADAE0B" w14:textId="77777777" w:rsidTr="00407A5C">
        <w:tc>
          <w:tcPr>
            <w:tcW w:w="4247" w:type="dxa"/>
          </w:tcPr>
          <w:p w14:paraId="441F4C62" w14:textId="5CE7032D" w:rsidR="00056C7A" w:rsidRDefault="00056C7A" w:rsidP="00E52933">
            <w:r>
              <w:t>García Villalobos, Abraham</w:t>
            </w:r>
          </w:p>
        </w:tc>
        <w:tc>
          <w:tcPr>
            <w:tcW w:w="4247" w:type="dxa"/>
            <w:vMerge w:val="restart"/>
          </w:tcPr>
          <w:p w14:paraId="7FC21507" w14:textId="538BAD1B" w:rsidR="00056C7A" w:rsidRDefault="00056C7A" w:rsidP="00056C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7CD25B" wp14:editId="434E3176">
                  <wp:extent cx="853739" cy="896958"/>
                  <wp:effectExtent l="76200" t="76200" r="137160" b="132080"/>
                  <wp:docPr id="2" name="Imagen 2" descr="Imagen que contiene persona, ropa, pare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braham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768" cy="92430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C7A" w14:paraId="4C338308" w14:textId="77777777" w:rsidTr="00407A5C">
        <w:tc>
          <w:tcPr>
            <w:tcW w:w="4247" w:type="dxa"/>
          </w:tcPr>
          <w:p w14:paraId="48FAC99E" w14:textId="77777777" w:rsidR="00056C7A" w:rsidRPr="00D87099" w:rsidRDefault="00056C7A" w:rsidP="00E52933">
            <w:pPr>
              <w:tabs>
                <w:tab w:val="left" w:pos="2384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Correo corporativo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4247" w:type="dxa"/>
            <w:vMerge/>
          </w:tcPr>
          <w:p w14:paraId="58158245" w14:textId="77777777" w:rsidR="00056C7A" w:rsidRDefault="00056C7A" w:rsidP="00E52933"/>
        </w:tc>
      </w:tr>
      <w:tr w:rsidR="00056C7A" w14:paraId="21E87380" w14:textId="77777777" w:rsidTr="00407A5C">
        <w:tc>
          <w:tcPr>
            <w:tcW w:w="4247" w:type="dxa"/>
          </w:tcPr>
          <w:p w14:paraId="6F36AE4F" w14:textId="1E215BAA" w:rsidR="00056C7A" w:rsidRDefault="00056C7A" w:rsidP="00E52933">
            <w:r>
              <w:t>abrgarvil@alum.us.es</w:t>
            </w:r>
          </w:p>
        </w:tc>
        <w:tc>
          <w:tcPr>
            <w:tcW w:w="4247" w:type="dxa"/>
            <w:vMerge/>
          </w:tcPr>
          <w:p w14:paraId="1FC9F5D3" w14:textId="77777777" w:rsidR="00056C7A" w:rsidRDefault="00056C7A" w:rsidP="00E52933"/>
        </w:tc>
      </w:tr>
      <w:tr w:rsidR="00056C7A" w14:paraId="21A2FAEB" w14:textId="77777777" w:rsidTr="00407A5C">
        <w:tc>
          <w:tcPr>
            <w:tcW w:w="4247" w:type="dxa"/>
          </w:tcPr>
          <w:p w14:paraId="6DA3B2CA" w14:textId="1997F875" w:rsidR="00056C7A" w:rsidRPr="00D87099" w:rsidRDefault="00056C7A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</w:t>
            </w:r>
            <w:r w:rsidR="0027307B">
              <w:rPr>
                <w:b/>
                <w:bCs/>
                <w:i/>
                <w:iCs/>
              </w:rPr>
              <w:t xml:space="preserve"> and task</w:t>
            </w:r>
          </w:p>
        </w:tc>
        <w:tc>
          <w:tcPr>
            <w:tcW w:w="4247" w:type="dxa"/>
            <w:vMerge/>
          </w:tcPr>
          <w:p w14:paraId="3C0EDF8D" w14:textId="77777777" w:rsidR="00056C7A" w:rsidRDefault="00056C7A" w:rsidP="00E52933"/>
        </w:tc>
      </w:tr>
      <w:tr w:rsidR="00056C7A" w14:paraId="71838965" w14:textId="77777777" w:rsidTr="00407A5C">
        <w:tc>
          <w:tcPr>
            <w:tcW w:w="4247" w:type="dxa"/>
            <w:tcBorders>
              <w:bottom w:val="single" w:sz="6" w:space="0" w:color="auto"/>
            </w:tcBorders>
          </w:tcPr>
          <w:p w14:paraId="0480C2EC" w14:textId="0A257CAF" w:rsidR="00056C7A" w:rsidRDefault="00694779" w:rsidP="00E52933">
            <w:r>
              <w:t>Jefe de Proyecto</w:t>
            </w:r>
          </w:p>
        </w:tc>
        <w:tc>
          <w:tcPr>
            <w:tcW w:w="4247" w:type="dxa"/>
            <w:vMerge/>
          </w:tcPr>
          <w:p w14:paraId="5AC27807" w14:textId="77777777" w:rsidR="00056C7A" w:rsidRDefault="00056C7A" w:rsidP="00E52933"/>
        </w:tc>
      </w:tr>
      <w:tr w:rsidR="00056C7A" w14:paraId="59CD2EEE" w14:textId="77777777" w:rsidTr="00407A5C">
        <w:tc>
          <w:tcPr>
            <w:tcW w:w="4247" w:type="dxa"/>
            <w:tcBorders>
              <w:top w:val="single" w:sz="6" w:space="0" w:color="auto"/>
              <w:bottom w:val="nil"/>
            </w:tcBorders>
          </w:tcPr>
          <w:p w14:paraId="518D61A6" w14:textId="6B56B161" w:rsidR="00056C7A" w:rsidRPr="005D7D71" w:rsidRDefault="005D7D71" w:rsidP="00E52933">
            <w:r>
              <w:t xml:space="preserve">Gestión del GitHub y parte del </w:t>
            </w:r>
            <w:r w:rsidR="00921364">
              <w:t>B</w:t>
            </w:r>
            <w:bookmarkStart w:id="0" w:name="_GoBack"/>
            <w:bookmarkEnd w:id="0"/>
          </w:p>
        </w:tc>
        <w:tc>
          <w:tcPr>
            <w:tcW w:w="4247" w:type="dxa"/>
            <w:vMerge/>
          </w:tcPr>
          <w:p w14:paraId="37E7FC77" w14:textId="77777777" w:rsidR="00056C7A" w:rsidRDefault="00056C7A" w:rsidP="00E52933"/>
        </w:tc>
      </w:tr>
      <w:tr w:rsidR="00056C7A" w14:paraId="1F42914B" w14:textId="77777777" w:rsidTr="00407A5C">
        <w:tc>
          <w:tcPr>
            <w:tcW w:w="4247" w:type="dxa"/>
            <w:tcBorders>
              <w:top w:val="nil"/>
            </w:tcBorders>
          </w:tcPr>
          <w:p w14:paraId="5EE0B21A" w14:textId="7B3526AB" w:rsidR="00056C7A" w:rsidRDefault="00056C7A" w:rsidP="00EC3A75">
            <w:pPr>
              <w:jc w:val="center"/>
            </w:pPr>
          </w:p>
        </w:tc>
        <w:tc>
          <w:tcPr>
            <w:tcW w:w="4247" w:type="dxa"/>
            <w:vMerge/>
          </w:tcPr>
          <w:p w14:paraId="6D1D7C9D" w14:textId="77777777" w:rsidR="00056C7A" w:rsidRDefault="00056C7A" w:rsidP="00E52933"/>
        </w:tc>
      </w:tr>
      <w:tr w:rsidR="00217381" w14:paraId="5E337FB6" w14:textId="77777777" w:rsidTr="00407A5C">
        <w:tc>
          <w:tcPr>
            <w:tcW w:w="4247" w:type="dxa"/>
          </w:tcPr>
          <w:p w14:paraId="7A31FC8C" w14:textId="77777777" w:rsidR="00661CA4" w:rsidRPr="00D87099" w:rsidRDefault="00661CA4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completo</w:t>
            </w:r>
          </w:p>
        </w:tc>
        <w:tc>
          <w:tcPr>
            <w:tcW w:w="4247" w:type="dxa"/>
          </w:tcPr>
          <w:p w14:paraId="6AB288B5" w14:textId="77777777" w:rsidR="00661CA4" w:rsidRPr="00D87099" w:rsidRDefault="00661CA4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Foto</w:t>
            </w:r>
          </w:p>
        </w:tc>
      </w:tr>
      <w:tr w:rsidR="000D7370" w14:paraId="0F8AD529" w14:textId="77777777" w:rsidTr="00407A5C">
        <w:tc>
          <w:tcPr>
            <w:tcW w:w="4247" w:type="dxa"/>
          </w:tcPr>
          <w:p w14:paraId="78B761E6" w14:textId="6C752DC9" w:rsidR="000D7370" w:rsidRDefault="000D7370" w:rsidP="00E52933">
            <w:r>
              <w:t>Guerrero Romero, Martín Arturo</w:t>
            </w:r>
          </w:p>
        </w:tc>
        <w:tc>
          <w:tcPr>
            <w:tcW w:w="4247" w:type="dxa"/>
            <w:vMerge w:val="restart"/>
          </w:tcPr>
          <w:p w14:paraId="2E33AD44" w14:textId="3BE4CB9A" w:rsidR="000D7370" w:rsidRDefault="00217381" w:rsidP="002173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63AD15" wp14:editId="572FABAC">
                  <wp:extent cx="786941" cy="922323"/>
                  <wp:effectExtent l="76200" t="76200" r="127635" b="125730"/>
                  <wp:docPr id="3" name="Imagen 3" descr="Imagen que contiene persona, pared, corbata, interi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rtín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916" cy="95276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370" w14:paraId="3BFD1E62" w14:textId="77777777" w:rsidTr="00407A5C">
        <w:tc>
          <w:tcPr>
            <w:tcW w:w="4247" w:type="dxa"/>
          </w:tcPr>
          <w:p w14:paraId="5C2035FF" w14:textId="77777777" w:rsidR="000D7370" w:rsidRPr="00D87099" w:rsidRDefault="000D7370" w:rsidP="00E52933">
            <w:pPr>
              <w:tabs>
                <w:tab w:val="left" w:pos="2384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Correo corporativo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4247" w:type="dxa"/>
            <w:vMerge/>
          </w:tcPr>
          <w:p w14:paraId="5AC46900" w14:textId="77777777" w:rsidR="000D7370" w:rsidRDefault="000D7370" w:rsidP="00E52933"/>
        </w:tc>
      </w:tr>
      <w:tr w:rsidR="000D7370" w14:paraId="34EB1351" w14:textId="77777777" w:rsidTr="00407A5C">
        <w:tc>
          <w:tcPr>
            <w:tcW w:w="4247" w:type="dxa"/>
          </w:tcPr>
          <w:p w14:paraId="78837954" w14:textId="07BC0D33" w:rsidR="000D7370" w:rsidRDefault="000D7370" w:rsidP="00E52933">
            <w:r>
              <w:t>marguerom1@alum.us.es</w:t>
            </w:r>
          </w:p>
        </w:tc>
        <w:tc>
          <w:tcPr>
            <w:tcW w:w="4247" w:type="dxa"/>
            <w:vMerge/>
          </w:tcPr>
          <w:p w14:paraId="66D282A6" w14:textId="77777777" w:rsidR="000D7370" w:rsidRDefault="000D7370" w:rsidP="00E52933"/>
        </w:tc>
      </w:tr>
      <w:tr w:rsidR="000D7370" w14:paraId="40023CAD" w14:textId="77777777" w:rsidTr="00407A5C">
        <w:tc>
          <w:tcPr>
            <w:tcW w:w="4247" w:type="dxa"/>
          </w:tcPr>
          <w:p w14:paraId="3950CB50" w14:textId="7760A55C" w:rsidR="000D7370" w:rsidRPr="00D87099" w:rsidRDefault="000D7370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</w:t>
            </w:r>
            <w:r w:rsidR="0027307B">
              <w:rPr>
                <w:b/>
                <w:bCs/>
                <w:i/>
                <w:iCs/>
              </w:rPr>
              <w:t xml:space="preserve"> and task</w:t>
            </w:r>
          </w:p>
        </w:tc>
        <w:tc>
          <w:tcPr>
            <w:tcW w:w="4247" w:type="dxa"/>
            <w:vMerge/>
          </w:tcPr>
          <w:p w14:paraId="6B94A170" w14:textId="77777777" w:rsidR="000D7370" w:rsidRDefault="000D7370" w:rsidP="00E52933"/>
        </w:tc>
      </w:tr>
      <w:tr w:rsidR="000D7370" w14:paraId="1214301E" w14:textId="77777777" w:rsidTr="00407A5C">
        <w:tc>
          <w:tcPr>
            <w:tcW w:w="4247" w:type="dxa"/>
            <w:tcBorders>
              <w:bottom w:val="single" w:sz="6" w:space="0" w:color="auto"/>
            </w:tcBorders>
          </w:tcPr>
          <w:p w14:paraId="30DE7D69" w14:textId="1B4F52EF" w:rsidR="000D7370" w:rsidRDefault="00F37595" w:rsidP="00E52933">
            <w:r>
              <w:t>Operador</w:t>
            </w:r>
          </w:p>
        </w:tc>
        <w:tc>
          <w:tcPr>
            <w:tcW w:w="4247" w:type="dxa"/>
            <w:vMerge/>
          </w:tcPr>
          <w:p w14:paraId="627DE056" w14:textId="77777777" w:rsidR="000D7370" w:rsidRDefault="000D7370" w:rsidP="00E52933"/>
        </w:tc>
      </w:tr>
      <w:tr w:rsidR="000D7370" w14:paraId="5FA9C4FF" w14:textId="77777777" w:rsidTr="00407A5C">
        <w:tc>
          <w:tcPr>
            <w:tcW w:w="4247" w:type="dxa"/>
            <w:tcBorders>
              <w:top w:val="single" w:sz="6" w:space="0" w:color="auto"/>
              <w:bottom w:val="nil"/>
            </w:tcBorders>
          </w:tcPr>
          <w:p w14:paraId="6F9AC412" w14:textId="07F48C06" w:rsidR="000D7370" w:rsidRPr="008D1F92" w:rsidRDefault="008D1F92" w:rsidP="00E52933">
            <w:r>
              <w:t>Documentación</w:t>
            </w:r>
            <w:r w:rsidR="00AC4B5C">
              <w:t xml:space="preserve"> y p</w:t>
            </w:r>
            <w:r w:rsidR="00AC4B5C">
              <w:rPr>
                <w:lang w:val="en-GB"/>
              </w:rPr>
              <w:t xml:space="preserve">arte del nivel </w:t>
            </w:r>
            <w:r w:rsidR="00AC4B5C">
              <w:rPr>
                <w:lang w:val="en-GB"/>
              </w:rPr>
              <w:t>C</w:t>
            </w:r>
          </w:p>
        </w:tc>
        <w:tc>
          <w:tcPr>
            <w:tcW w:w="4247" w:type="dxa"/>
            <w:vMerge/>
          </w:tcPr>
          <w:p w14:paraId="1F60CD1E" w14:textId="77777777" w:rsidR="000D7370" w:rsidRDefault="000D7370" w:rsidP="00E52933"/>
        </w:tc>
      </w:tr>
      <w:tr w:rsidR="000D7370" w14:paraId="1B277EE3" w14:textId="77777777" w:rsidTr="00407A5C">
        <w:tc>
          <w:tcPr>
            <w:tcW w:w="4247" w:type="dxa"/>
            <w:tcBorders>
              <w:top w:val="nil"/>
            </w:tcBorders>
          </w:tcPr>
          <w:p w14:paraId="6A73B9D2" w14:textId="6EA502F9" w:rsidR="000D7370" w:rsidRDefault="000D7370" w:rsidP="00EC3A75">
            <w:pPr>
              <w:jc w:val="center"/>
            </w:pPr>
          </w:p>
        </w:tc>
        <w:tc>
          <w:tcPr>
            <w:tcW w:w="4247" w:type="dxa"/>
            <w:vMerge/>
          </w:tcPr>
          <w:p w14:paraId="74AC9044" w14:textId="77777777" w:rsidR="000D7370" w:rsidRDefault="000D7370" w:rsidP="00E52933"/>
        </w:tc>
      </w:tr>
      <w:tr w:rsidR="00661CA4" w14:paraId="4E12AFAE" w14:textId="77777777" w:rsidTr="00407A5C">
        <w:tc>
          <w:tcPr>
            <w:tcW w:w="4247" w:type="dxa"/>
          </w:tcPr>
          <w:p w14:paraId="2150C884" w14:textId="77777777" w:rsidR="00661CA4" w:rsidRPr="00D87099" w:rsidRDefault="00661CA4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completo</w:t>
            </w:r>
          </w:p>
        </w:tc>
        <w:tc>
          <w:tcPr>
            <w:tcW w:w="4247" w:type="dxa"/>
          </w:tcPr>
          <w:p w14:paraId="33292F91" w14:textId="77777777" w:rsidR="00661CA4" w:rsidRPr="00D87099" w:rsidRDefault="00661CA4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Foto</w:t>
            </w:r>
          </w:p>
        </w:tc>
      </w:tr>
      <w:tr w:rsidR="008359BB" w14:paraId="18B3C748" w14:textId="77777777" w:rsidTr="00407A5C">
        <w:tc>
          <w:tcPr>
            <w:tcW w:w="4247" w:type="dxa"/>
          </w:tcPr>
          <w:p w14:paraId="3DEA9687" w14:textId="04E44E0A" w:rsidR="008359BB" w:rsidRDefault="008359BB" w:rsidP="00E52933">
            <w:r>
              <w:t>Hu, Chao</w:t>
            </w:r>
          </w:p>
        </w:tc>
        <w:tc>
          <w:tcPr>
            <w:tcW w:w="4247" w:type="dxa"/>
            <w:vMerge w:val="restart"/>
          </w:tcPr>
          <w:p w14:paraId="6B9D9D98" w14:textId="1C9B1E00" w:rsidR="008359BB" w:rsidRDefault="00217381" w:rsidP="002173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DAB966" wp14:editId="53E73600">
                  <wp:extent cx="880921" cy="880921"/>
                  <wp:effectExtent l="76200" t="76200" r="128905" b="128905"/>
                  <wp:docPr id="4" name="Imagen 4" descr="Imagen que contiene persona, pared, interior, corba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hao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485" cy="8964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9BB" w14:paraId="0170DEDE" w14:textId="77777777" w:rsidTr="00407A5C">
        <w:tc>
          <w:tcPr>
            <w:tcW w:w="4247" w:type="dxa"/>
          </w:tcPr>
          <w:p w14:paraId="43F0E0C2" w14:textId="77777777" w:rsidR="008359BB" w:rsidRPr="00D87099" w:rsidRDefault="008359BB" w:rsidP="00E52933">
            <w:pPr>
              <w:tabs>
                <w:tab w:val="left" w:pos="2384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Correo corporativo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4247" w:type="dxa"/>
            <w:vMerge/>
          </w:tcPr>
          <w:p w14:paraId="0AEB56E2" w14:textId="77777777" w:rsidR="008359BB" w:rsidRDefault="008359BB" w:rsidP="00E52933"/>
        </w:tc>
      </w:tr>
      <w:tr w:rsidR="008359BB" w14:paraId="2758DE52" w14:textId="77777777" w:rsidTr="00407A5C">
        <w:tc>
          <w:tcPr>
            <w:tcW w:w="4247" w:type="dxa"/>
          </w:tcPr>
          <w:p w14:paraId="6222980E" w14:textId="2917E16D" w:rsidR="008359BB" w:rsidRDefault="008359BB" w:rsidP="00E52933">
            <w:r>
              <w:t>chau@alum.us.es</w:t>
            </w:r>
          </w:p>
        </w:tc>
        <w:tc>
          <w:tcPr>
            <w:tcW w:w="4247" w:type="dxa"/>
            <w:vMerge/>
          </w:tcPr>
          <w:p w14:paraId="64302DC6" w14:textId="77777777" w:rsidR="008359BB" w:rsidRDefault="008359BB" w:rsidP="00E52933"/>
        </w:tc>
      </w:tr>
      <w:tr w:rsidR="008359BB" w14:paraId="4D889C3B" w14:textId="77777777" w:rsidTr="00407A5C">
        <w:tc>
          <w:tcPr>
            <w:tcW w:w="4247" w:type="dxa"/>
          </w:tcPr>
          <w:p w14:paraId="1755BE04" w14:textId="793ACA9D" w:rsidR="008359BB" w:rsidRPr="00D87099" w:rsidRDefault="008359BB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</w:t>
            </w:r>
            <w:r w:rsidR="0027307B">
              <w:rPr>
                <w:b/>
                <w:bCs/>
                <w:i/>
                <w:iCs/>
              </w:rPr>
              <w:t xml:space="preserve"> and task</w:t>
            </w:r>
          </w:p>
        </w:tc>
        <w:tc>
          <w:tcPr>
            <w:tcW w:w="4247" w:type="dxa"/>
            <w:vMerge/>
          </w:tcPr>
          <w:p w14:paraId="4F676B34" w14:textId="77777777" w:rsidR="008359BB" w:rsidRDefault="008359BB" w:rsidP="00E52933"/>
        </w:tc>
      </w:tr>
      <w:tr w:rsidR="008359BB" w14:paraId="0E5D588F" w14:textId="77777777" w:rsidTr="00407A5C">
        <w:tc>
          <w:tcPr>
            <w:tcW w:w="4247" w:type="dxa"/>
            <w:tcBorders>
              <w:bottom w:val="single" w:sz="6" w:space="0" w:color="auto"/>
            </w:tcBorders>
          </w:tcPr>
          <w:p w14:paraId="0CDE6452" w14:textId="5465ADE8" w:rsidR="008359BB" w:rsidRDefault="00D357D6" w:rsidP="00E52933">
            <w:r>
              <w:t>Testeador</w:t>
            </w:r>
          </w:p>
        </w:tc>
        <w:tc>
          <w:tcPr>
            <w:tcW w:w="4247" w:type="dxa"/>
            <w:vMerge/>
          </w:tcPr>
          <w:p w14:paraId="4ABB4BF2" w14:textId="77777777" w:rsidR="008359BB" w:rsidRDefault="008359BB" w:rsidP="00E52933"/>
        </w:tc>
      </w:tr>
      <w:tr w:rsidR="008359BB" w14:paraId="56897EB7" w14:textId="77777777" w:rsidTr="00407A5C">
        <w:tc>
          <w:tcPr>
            <w:tcW w:w="4247" w:type="dxa"/>
            <w:tcBorders>
              <w:top w:val="single" w:sz="6" w:space="0" w:color="auto"/>
              <w:bottom w:val="nil"/>
            </w:tcBorders>
          </w:tcPr>
          <w:p w14:paraId="1FA365E7" w14:textId="7713AECB" w:rsidR="008359BB" w:rsidRPr="00591547" w:rsidRDefault="00591547" w:rsidP="00E52933">
            <w:r>
              <w:t>Comprobar el correcto funcionamiento</w:t>
            </w:r>
          </w:p>
        </w:tc>
        <w:tc>
          <w:tcPr>
            <w:tcW w:w="4247" w:type="dxa"/>
            <w:vMerge/>
          </w:tcPr>
          <w:p w14:paraId="5A890B75" w14:textId="77777777" w:rsidR="008359BB" w:rsidRDefault="008359BB" w:rsidP="00E52933"/>
        </w:tc>
      </w:tr>
      <w:tr w:rsidR="008359BB" w14:paraId="2AB490B1" w14:textId="77777777" w:rsidTr="00407A5C">
        <w:tc>
          <w:tcPr>
            <w:tcW w:w="4247" w:type="dxa"/>
            <w:tcBorders>
              <w:top w:val="nil"/>
            </w:tcBorders>
          </w:tcPr>
          <w:p w14:paraId="434BB1E1" w14:textId="7B93E7BF" w:rsidR="008359BB" w:rsidRDefault="008359BB" w:rsidP="00EC3A75">
            <w:pPr>
              <w:jc w:val="center"/>
            </w:pPr>
          </w:p>
        </w:tc>
        <w:tc>
          <w:tcPr>
            <w:tcW w:w="4247" w:type="dxa"/>
            <w:vMerge/>
          </w:tcPr>
          <w:p w14:paraId="49F3D80F" w14:textId="77777777" w:rsidR="008359BB" w:rsidRDefault="008359BB" w:rsidP="00E52933"/>
        </w:tc>
      </w:tr>
      <w:tr w:rsidR="00661CA4" w14:paraId="6FB7ECEB" w14:textId="77777777" w:rsidTr="00407A5C">
        <w:tc>
          <w:tcPr>
            <w:tcW w:w="4247" w:type="dxa"/>
          </w:tcPr>
          <w:p w14:paraId="54D84804" w14:textId="77777777" w:rsidR="00661CA4" w:rsidRPr="00D87099" w:rsidRDefault="00661CA4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completo</w:t>
            </w:r>
          </w:p>
        </w:tc>
        <w:tc>
          <w:tcPr>
            <w:tcW w:w="4247" w:type="dxa"/>
          </w:tcPr>
          <w:p w14:paraId="084F929B" w14:textId="77777777" w:rsidR="00661CA4" w:rsidRPr="00D87099" w:rsidRDefault="00661CA4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Foto</w:t>
            </w:r>
          </w:p>
        </w:tc>
      </w:tr>
      <w:tr w:rsidR="00F247EB" w14:paraId="06CE8D13" w14:textId="77777777" w:rsidTr="00407A5C">
        <w:tc>
          <w:tcPr>
            <w:tcW w:w="4247" w:type="dxa"/>
          </w:tcPr>
          <w:p w14:paraId="7E08DE71" w14:textId="4FFBAA8A" w:rsidR="00F247EB" w:rsidRDefault="00F247EB" w:rsidP="00E52933">
            <w:r>
              <w:t>Soto Ponce, David</w:t>
            </w:r>
          </w:p>
        </w:tc>
        <w:tc>
          <w:tcPr>
            <w:tcW w:w="4247" w:type="dxa"/>
            <w:vMerge w:val="restart"/>
          </w:tcPr>
          <w:p w14:paraId="354A849F" w14:textId="0FA6CB59" w:rsidR="00F247EB" w:rsidRDefault="00F247EB" w:rsidP="00F247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D3C896" wp14:editId="551CC6E8">
                  <wp:extent cx="900840" cy="887721"/>
                  <wp:effectExtent l="76200" t="76200" r="128270" b="141605"/>
                  <wp:docPr id="5" name="Imagen 5" descr="Imagen que contiene persona, corbata, ropa, hombr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vid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302" cy="91084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7EB" w14:paraId="48B6DC0D" w14:textId="77777777" w:rsidTr="00407A5C">
        <w:tc>
          <w:tcPr>
            <w:tcW w:w="4247" w:type="dxa"/>
          </w:tcPr>
          <w:p w14:paraId="3D06C60E" w14:textId="77777777" w:rsidR="00F247EB" w:rsidRPr="00D87099" w:rsidRDefault="00F247EB" w:rsidP="00E52933">
            <w:pPr>
              <w:tabs>
                <w:tab w:val="left" w:pos="2384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Correo corporativo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4247" w:type="dxa"/>
            <w:vMerge/>
          </w:tcPr>
          <w:p w14:paraId="47E8CABF" w14:textId="77777777" w:rsidR="00F247EB" w:rsidRDefault="00F247EB" w:rsidP="00E52933"/>
        </w:tc>
      </w:tr>
      <w:tr w:rsidR="00F247EB" w14:paraId="2A1A45F7" w14:textId="77777777" w:rsidTr="00407A5C">
        <w:tc>
          <w:tcPr>
            <w:tcW w:w="4247" w:type="dxa"/>
          </w:tcPr>
          <w:p w14:paraId="2A24B052" w14:textId="2F38B3A9" w:rsidR="00F247EB" w:rsidRDefault="00F247EB" w:rsidP="00E52933">
            <w:r>
              <w:t>davsotpon@alum.us.es</w:t>
            </w:r>
          </w:p>
        </w:tc>
        <w:tc>
          <w:tcPr>
            <w:tcW w:w="4247" w:type="dxa"/>
            <w:vMerge/>
          </w:tcPr>
          <w:p w14:paraId="5C8D0C35" w14:textId="77777777" w:rsidR="00F247EB" w:rsidRDefault="00F247EB" w:rsidP="00E52933"/>
        </w:tc>
      </w:tr>
      <w:tr w:rsidR="00F247EB" w14:paraId="3ED3D29C" w14:textId="77777777" w:rsidTr="00407A5C">
        <w:tc>
          <w:tcPr>
            <w:tcW w:w="4247" w:type="dxa"/>
          </w:tcPr>
          <w:p w14:paraId="4CFAE01C" w14:textId="71DE147C" w:rsidR="00F247EB" w:rsidRPr="00D87099" w:rsidRDefault="00F247EB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</w:t>
            </w:r>
            <w:r w:rsidR="0027307B">
              <w:rPr>
                <w:b/>
                <w:bCs/>
                <w:i/>
                <w:iCs/>
              </w:rPr>
              <w:t xml:space="preserve"> and task</w:t>
            </w:r>
          </w:p>
        </w:tc>
        <w:tc>
          <w:tcPr>
            <w:tcW w:w="4247" w:type="dxa"/>
            <w:vMerge/>
          </w:tcPr>
          <w:p w14:paraId="4F7461AC" w14:textId="77777777" w:rsidR="00F247EB" w:rsidRDefault="00F247EB" w:rsidP="00E52933"/>
        </w:tc>
      </w:tr>
      <w:tr w:rsidR="00F247EB" w:rsidRPr="006E33D1" w14:paraId="0D01993B" w14:textId="77777777" w:rsidTr="00407A5C">
        <w:tc>
          <w:tcPr>
            <w:tcW w:w="4247" w:type="dxa"/>
            <w:tcBorders>
              <w:bottom w:val="single" w:sz="6" w:space="0" w:color="auto"/>
            </w:tcBorders>
          </w:tcPr>
          <w:p w14:paraId="5F437D51" w14:textId="561E5D3A" w:rsidR="00F247EB" w:rsidRPr="006E33D1" w:rsidRDefault="00F0409D" w:rsidP="00E52933">
            <w:pPr>
              <w:rPr>
                <w:lang w:val="en-GB"/>
              </w:rPr>
            </w:pPr>
            <w:r>
              <w:rPr>
                <w:lang w:val="en-GB"/>
              </w:rPr>
              <w:t>Analista</w:t>
            </w:r>
          </w:p>
        </w:tc>
        <w:tc>
          <w:tcPr>
            <w:tcW w:w="4247" w:type="dxa"/>
            <w:vMerge/>
          </w:tcPr>
          <w:p w14:paraId="3B2B73AD" w14:textId="77777777" w:rsidR="00F247EB" w:rsidRPr="006E33D1" w:rsidRDefault="00F247EB" w:rsidP="00E52933">
            <w:pPr>
              <w:rPr>
                <w:lang w:val="en-GB"/>
              </w:rPr>
            </w:pPr>
          </w:p>
        </w:tc>
      </w:tr>
      <w:tr w:rsidR="00F247EB" w:rsidRPr="006E33D1" w14:paraId="0C0B459F" w14:textId="77777777" w:rsidTr="006E33D1">
        <w:trPr>
          <w:trHeight w:val="108"/>
        </w:trPr>
        <w:tc>
          <w:tcPr>
            <w:tcW w:w="4247" w:type="dxa"/>
            <w:tcBorders>
              <w:top w:val="nil"/>
            </w:tcBorders>
          </w:tcPr>
          <w:p w14:paraId="2205E25B" w14:textId="49210BD2" w:rsidR="00F247EB" w:rsidRPr="001722A9" w:rsidRDefault="008D1F92" w:rsidP="008D1F92">
            <w:pPr>
              <w:rPr>
                <w:lang w:val="en-GB"/>
              </w:rPr>
            </w:pPr>
            <w:r>
              <w:rPr>
                <w:lang w:val="en-GB"/>
              </w:rPr>
              <w:t xml:space="preserve">Parte del nivel </w:t>
            </w:r>
            <w:r w:rsidR="001722A9">
              <w:rPr>
                <w:lang w:val="en-GB"/>
              </w:rPr>
              <w:t>C y B</w:t>
            </w:r>
          </w:p>
        </w:tc>
        <w:tc>
          <w:tcPr>
            <w:tcW w:w="4247" w:type="dxa"/>
            <w:vMerge/>
          </w:tcPr>
          <w:p w14:paraId="56C9854A" w14:textId="77777777" w:rsidR="00F247EB" w:rsidRPr="006E33D1" w:rsidRDefault="00F247EB" w:rsidP="00E52933">
            <w:pPr>
              <w:rPr>
                <w:lang w:val="en-GB"/>
              </w:rPr>
            </w:pPr>
          </w:p>
        </w:tc>
      </w:tr>
    </w:tbl>
    <w:p w14:paraId="12809102" w14:textId="77777777" w:rsidR="00392FA9" w:rsidRPr="006E33D1" w:rsidRDefault="00392FA9">
      <w:pPr>
        <w:rPr>
          <w:lang w:val="en-GB"/>
        </w:rPr>
      </w:pPr>
    </w:p>
    <w:sectPr w:rsidR="00392FA9" w:rsidRPr="006E33D1" w:rsidSect="00524703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1129E"/>
    <w:multiLevelType w:val="hybridMultilevel"/>
    <w:tmpl w:val="BD0ACA3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7F"/>
    <w:rsid w:val="00004E8F"/>
    <w:rsid w:val="00021C04"/>
    <w:rsid w:val="00050424"/>
    <w:rsid w:val="00056C7A"/>
    <w:rsid w:val="00062AF6"/>
    <w:rsid w:val="0008191D"/>
    <w:rsid w:val="00086C62"/>
    <w:rsid w:val="000B4502"/>
    <w:rsid w:val="000D4976"/>
    <w:rsid w:val="000D7370"/>
    <w:rsid w:val="000E1123"/>
    <w:rsid w:val="00104080"/>
    <w:rsid w:val="001568D0"/>
    <w:rsid w:val="0016165F"/>
    <w:rsid w:val="001722A9"/>
    <w:rsid w:val="00217381"/>
    <w:rsid w:val="00242939"/>
    <w:rsid w:val="00257BFB"/>
    <w:rsid w:val="0027307B"/>
    <w:rsid w:val="002E5347"/>
    <w:rsid w:val="002F2CC9"/>
    <w:rsid w:val="002F7AE7"/>
    <w:rsid w:val="003119E4"/>
    <w:rsid w:val="003354B7"/>
    <w:rsid w:val="00392FA9"/>
    <w:rsid w:val="003E79DD"/>
    <w:rsid w:val="00407A5C"/>
    <w:rsid w:val="004413B7"/>
    <w:rsid w:val="004446D3"/>
    <w:rsid w:val="00515218"/>
    <w:rsid w:val="00524703"/>
    <w:rsid w:val="00591547"/>
    <w:rsid w:val="005D7D71"/>
    <w:rsid w:val="00661CA4"/>
    <w:rsid w:val="00677971"/>
    <w:rsid w:val="00694779"/>
    <w:rsid w:val="006A3EB1"/>
    <w:rsid w:val="006E33D1"/>
    <w:rsid w:val="00714AA5"/>
    <w:rsid w:val="00745C53"/>
    <w:rsid w:val="007D3848"/>
    <w:rsid w:val="007E4C17"/>
    <w:rsid w:val="00817179"/>
    <w:rsid w:val="008359BB"/>
    <w:rsid w:val="0083600B"/>
    <w:rsid w:val="008413B5"/>
    <w:rsid w:val="0086224C"/>
    <w:rsid w:val="008707A9"/>
    <w:rsid w:val="008C398D"/>
    <w:rsid w:val="008D1F92"/>
    <w:rsid w:val="00915873"/>
    <w:rsid w:val="00921364"/>
    <w:rsid w:val="0095038F"/>
    <w:rsid w:val="00962CE6"/>
    <w:rsid w:val="0096575D"/>
    <w:rsid w:val="00997EC5"/>
    <w:rsid w:val="009F59F5"/>
    <w:rsid w:val="00A072FD"/>
    <w:rsid w:val="00A1111B"/>
    <w:rsid w:val="00A25F03"/>
    <w:rsid w:val="00A40393"/>
    <w:rsid w:val="00A97867"/>
    <w:rsid w:val="00AC4B5C"/>
    <w:rsid w:val="00AC53D8"/>
    <w:rsid w:val="00AD1081"/>
    <w:rsid w:val="00B03F7D"/>
    <w:rsid w:val="00B20117"/>
    <w:rsid w:val="00B51D1E"/>
    <w:rsid w:val="00B55B55"/>
    <w:rsid w:val="00B55E97"/>
    <w:rsid w:val="00B80AA1"/>
    <w:rsid w:val="00BB13BB"/>
    <w:rsid w:val="00BF007F"/>
    <w:rsid w:val="00C56873"/>
    <w:rsid w:val="00C758D2"/>
    <w:rsid w:val="00CC01A5"/>
    <w:rsid w:val="00CC56E0"/>
    <w:rsid w:val="00D357D6"/>
    <w:rsid w:val="00D659AA"/>
    <w:rsid w:val="00D76AB2"/>
    <w:rsid w:val="00D87099"/>
    <w:rsid w:val="00E83FEA"/>
    <w:rsid w:val="00E97E1F"/>
    <w:rsid w:val="00EA0B60"/>
    <w:rsid w:val="00EC3A75"/>
    <w:rsid w:val="00F0409D"/>
    <w:rsid w:val="00F247EB"/>
    <w:rsid w:val="00F32472"/>
    <w:rsid w:val="00F37595"/>
    <w:rsid w:val="00FE231F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A5547"/>
  <w15:chartTrackingRefBased/>
  <w15:docId w15:val="{A1741F46-631A-4320-92DE-044513D0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873"/>
    <w:pPr>
      <w:spacing w:line="240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104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4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5873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8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5873"/>
    <w:rPr>
      <w:rFonts w:asciiTheme="majorHAnsi" w:eastAsiaTheme="majorEastAsia" w:hAnsiTheme="majorHAnsi" w:cstheme="majorBidi"/>
      <w:spacing w:val="-10"/>
      <w:kern w:val="28"/>
      <w:sz w:val="8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104080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04080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Sinespaciado">
    <w:name w:val="No Spacing"/>
    <w:uiPriority w:val="1"/>
    <w:qFormat/>
    <w:rsid w:val="00915873"/>
    <w:pPr>
      <w:spacing w:after="0" w:line="240" w:lineRule="auto"/>
    </w:pPr>
    <w:rPr>
      <w:sz w:val="21"/>
    </w:rPr>
  </w:style>
  <w:style w:type="character" w:customStyle="1" w:styleId="Ttulo3Car">
    <w:name w:val="Título 3 Car"/>
    <w:basedOn w:val="Fuentedeprrafopredeter"/>
    <w:link w:val="Ttulo3"/>
    <w:uiPriority w:val="9"/>
    <w:rsid w:val="0010408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FE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&#237;n%20Guerrero\AppData\Roaming\Microsoft\Templates\Informe%20(tema%20Urban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Franklin Gothic Heavy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(tema Urbano).dotx</Template>
  <TotalTime>244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Guerrero</dc:creator>
  <cp:keywords/>
  <dc:description/>
  <cp:lastModifiedBy>Martín Guerrero</cp:lastModifiedBy>
  <cp:revision>67</cp:revision>
  <dcterms:created xsi:type="dcterms:W3CDTF">2019-10-15T13:53:00Z</dcterms:created>
  <dcterms:modified xsi:type="dcterms:W3CDTF">2019-12-18T17:18:00Z</dcterms:modified>
</cp:coreProperties>
</file>